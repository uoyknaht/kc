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83" w:rsidRDefault="00E93E83"/>
    <w:tbl>
      <w:tblPr>
        <w:tblW w:w="0" w:type="auto"/>
        <w:tblLook w:val="0000" w:firstRow="0" w:lastRow="0" w:firstColumn="0" w:lastColumn="0" w:noHBand="0" w:noVBand="0"/>
      </w:tblPr>
      <w:tblGrid>
        <w:gridCol w:w="8550"/>
        <w:gridCol w:w="1304"/>
      </w:tblGrid>
      <w:tr w:rsidR="00D85E60" w:rsidRPr="002A6DE6" w:rsidTr="00E93E83">
        <w:trPr>
          <w:cantSplit/>
          <w:trHeight w:val="1079"/>
        </w:trPr>
        <w:tc>
          <w:tcPr>
            <w:tcW w:w="9854" w:type="dxa"/>
            <w:gridSpan w:val="2"/>
          </w:tcPr>
          <w:p w:rsidR="00D85E60" w:rsidRPr="002A6DE6" w:rsidRDefault="00D85E60">
            <w:pPr>
              <w:jc w:val="center"/>
            </w:pPr>
            <w:r w:rsidRPr="002A6DE6">
              <w:object w:dxaOrig="706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45pt" o:ole="" fillcolor="window">
                  <v:imagedata r:id="rId7" o:title=""/>
                </v:shape>
                <o:OLEObject Type="Embed" ProgID="Word.Picture.8" ShapeID="_x0000_i1025" DrawAspect="Content" ObjectID="_1445890358" r:id="rId8"/>
              </w:object>
            </w:r>
          </w:p>
        </w:tc>
      </w:tr>
      <w:tr w:rsidR="00D85E60" w:rsidRPr="002A6DE6" w:rsidTr="00E93E83">
        <w:trPr>
          <w:cantSplit/>
          <w:trHeight w:val="397"/>
        </w:trPr>
        <w:tc>
          <w:tcPr>
            <w:tcW w:w="9854" w:type="dxa"/>
            <w:gridSpan w:val="2"/>
          </w:tcPr>
          <w:p w:rsidR="00D85E60" w:rsidRPr="00B926A7" w:rsidRDefault="00D85E60">
            <w:pPr>
              <w:pStyle w:val="Heading1"/>
              <w:rPr>
                <w:szCs w:val="28"/>
              </w:rPr>
            </w:pPr>
            <w:r w:rsidRPr="00BA7907">
              <w:rPr>
                <w:sz w:val="24"/>
                <w:szCs w:val="28"/>
              </w:rPr>
              <w:t xml:space="preserve">LIETUVOS </w:t>
            </w:r>
            <w:r w:rsidR="00151235" w:rsidRPr="00BA7907">
              <w:rPr>
                <w:sz w:val="24"/>
                <w:szCs w:val="28"/>
              </w:rPr>
              <w:t xml:space="preserve">KINO CENTRAS PRIE </w:t>
            </w:r>
            <w:r w:rsidRPr="00BA7907">
              <w:rPr>
                <w:sz w:val="24"/>
                <w:szCs w:val="28"/>
              </w:rPr>
              <w:t>KULTŪROS MINISTERIJ</w:t>
            </w:r>
            <w:r w:rsidR="00151235" w:rsidRPr="00BA7907">
              <w:rPr>
                <w:sz w:val="24"/>
                <w:szCs w:val="28"/>
              </w:rPr>
              <w:t>OS</w:t>
            </w:r>
          </w:p>
        </w:tc>
      </w:tr>
      <w:tr w:rsidR="00D85E60" w:rsidRPr="002A6DE6" w:rsidTr="00E93E83">
        <w:trPr>
          <w:cantSplit/>
          <w:trHeight w:val="312"/>
        </w:trPr>
        <w:tc>
          <w:tcPr>
            <w:tcW w:w="9854" w:type="dxa"/>
            <w:gridSpan w:val="2"/>
            <w:tcBorders>
              <w:bottom w:val="single" w:sz="4" w:space="0" w:color="auto"/>
            </w:tcBorders>
          </w:tcPr>
          <w:p w:rsidR="00D85E60" w:rsidRPr="00B926A7" w:rsidRDefault="00D85E60" w:rsidP="00E6604B">
            <w:pPr>
              <w:jc w:val="center"/>
              <w:rPr>
                <w:sz w:val="20"/>
                <w:szCs w:val="20"/>
              </w:rPr>
            </w:pPr>
            <w:r w:rsidRPr="00B926A7">
              <w:rPr>
                <w:sz w:val="20"/>
                <w:szCs w:val="20"/>
              </w:rPr>
              <w:t xml:space="preserve">Biudžetinė įstaiga, </w:t>
            </w:r>
            <w:r w:rsidR="00151235" w:rsidRPr="00B926A7">
              <w:rPr>
                <w:sz w:val="20"/>
                <w:szCs w:val="20"/>
              </w:rPr>
              <w:t>Z</w:t>
            </w:r>
            <w:r w:rsidRPr="00B926A7">
              <w:rPr>
                <w:sz w:val="20"/>
                <w:szCs w:val="20"/>
              </w:rPr>
              <w:t xml:space="preserve">. </w:t>
            </w:r>
            <w:r w:rsidR="00151235" w:rsidRPr="00B926A7">
              <w:rPr>
                <w:sz w:val="20"/>
                <w:szCs w:val="20"/>
              </w:rPr>
              <w:t>Sierakausko</w:t>
            </w:r>
            <w:r w:rsidRPr="00B926A7">
              <w:rPr>
                <w:sz w:val="20"/>
                <w:szCs w:val="20"/>
              </w:rPr>
              <w:t xml:space="preserve"> g. </w:t>
            </w:r>
            <w:r w:rsidR="00151235" w:rsidRPr="00B926A7">
              <w:rPr>
                <w:sz w:val="20"/>
                <w:szCs w:val="20"/>
              </w:rPr>
              <w:t>1</w:t>
            </w:r>
            <w:r w:rsidRPr="00B926A7">
              <w:rPr>
                <w:sz w:val="20"/>
                <w:szCs w:val="20"/>
              </w:rPr>
              <w:t>5, LT-0</w:t>
            </w:r>
            <w:r w:rsidR="00C5334A" w:rsidRPr="00B926A7">
              <w:rPr>
                <w:sz w:val="20"/>
                <w:szCs w:val="20"/>
              </w:rPr>
              <w:t xml:space="preserve">3105 Vilnius, tel. </w:t>
            </w:r>
            <w:r w:rsidRPr="00B926A7">
              <w:rPr>
                <w:sz w:val="20"/>
                <w:szCs w:val="20"/>
              </w:rPr>
              <w:t xml:space="preserve">8 </w:t>
            </w:r>
            <w:r w:rsidR="002A6DE6" w:rsidRPr="00B926A7">
              <w:rPr>
                <w:sz w:val="20"/>
                <w:szCs w:val="20"/>
              </w:rPr>
              <w:t>609</w:t>
            </w:r>
            <w:r w:rsidRPr="00B926A7">
              <w:rPr>
                <w:sz w:val="20"/>
                <w:szCs w:val="20"/>
              </w:rPr>
              <w:t xml:space="preserve"> </w:t>
            </w:r>
            <w:r w:rsidR="002A6DE6" w:rsidRPr="00B926A7">
              <w:rPr>
                <w:sz w:val="20"/>
                <w:szCs w:val="20"/>
              </w:rPr>
              <w:t>65553</w:t>
            </w:r>
            <w:r w:rsidRPr="00B926A7">
              <w:rPr>
                <w:sz w:val="20"/>
                <w:szCs w:val="20"/>
              </w:rPr>
              <w:t>,</w:t>
            </w:r>
            <w:r w:rsidR="00C5334A" w:rsidRPr="00B926A7">
              <w:rPr>
                <w:sz w:val="20"/>
                <w:szCs w:val="20"/>
              </w:rPr>
              <w:t xml:space="preserve"> </w:t>
            </w:r>
            <w:r w:rsidRPr="00B926A7">
              <w:rPr>
                <w:sz w:val="20"/>
                <w:szCs w:val="20"/>
              </w:rPr>
              <w:t xml:space="preserve">el. p. </w:t>
            </w:r>
            <w:r w:rsidR="00C5334A" w:rsidRPr="00B926A7">
              <w:rPr>
                <w:sz w:val="20"/>
                <w:szCs w:val="20"/>
              </w:rPr>
              <w:t>r.kvietkauskas</w:t>
            </w:r>
            <w:r w:rsidRPr="00B926A7">
              <w:rPr>
                <w:sz w:val="20"/>
                <w:szCs w:val="20"/>
              </w:rPr>
              <w:t>@lrkm.lt.</w:t>
            </w:r>
          </w:p>
          <w:p w:rsidR="00D85E60" w:rsidRPr="002A6DE6" w:rsidRDefault="00D85E60" w:rsidP="00E6604B">
            <w:pPr>
              <w:jc w:val="center"/>
              <w:rPr>
                <w:b/>
                <w:bCs/>
              </w:rPr>
            </w:pPr>
            <w:r w:rsidRPr="00B926A7">
              <w:rPr>
                <w:sz w:val="20"/>
                <w:szCs w:val="20"/>
              </w:rPr>
              <w:t xml:space="preserve">Duomenys kaupiami ir saugomi Juridinių asmenų registre, kodas </w:t>
            </w:r>
            <w:r w:rsidR="00C5334A" w:rsidRPr="00B926A7">
              <w:rPr>
                <w:sz w:val="20"/>
                <w:szCs w:val="20"/>
              </w:rPr>
              <w:t>302783199</w:t>
            </w:r>
          </w:p>
        </w:tc>
      </w:tr>
      <w:tr w:rsidR="00D85E60" w:rsidRPr="002A6DE6" w:rsidTr="00E93E83">
        <w:trPr>
          <w:cantSplit/>
          <w:trHeight w:val="328"/>
        </w:trPr>
        <w:tc>
          <w:tcPr>
            <w:tcW w:w="9854" w:type="dxa"/>
            <w:gridSpan w:val="2"/>
            <w:tcBorders>
              <w:top w:val="single" w:sz="4" w:space="0" w:color="auto"/>
            </w:tcBorders>
          </w:tcPr>
          <w:p w:rsidR="00D85E60" w:rsidRPr="002A6DE6" w:rsidRDefault="00D85E60">
            <w:pPr>
              <w:jc w:val="center"/>
              <w:rPr>
                <w:b/>
                <w:bCs/>
              </w:rPr>
            </w:pPr>
          </w:p>
        </w:tc>
      </w:tr>
      <w:tr w:rsidR="00D85E60" w:rsidRPr="002A6DE6" w:rsidTr="00E93E83">
        <w:trPr>
          <w:cantSplit/>
        </w:trPr>
        <w:tc>
          <w:tcPr>
            <w:tcW w:w="8550" w:type="dxa"/>
          </w:tcPr>
          <w:p w:rsidR="00BA7907" w:rsidRDefault="00BA7907" w:rsidP="00E93E83">
            <w:pPr>
              <w:jc w:val="center"/>
              <w:rPr>
                <w:b/>
                <w:sz w:val="40"/>
              </w:rPr>
            </w:pPr>
          </w:p>
          <w:p w:rsidR="00E93E83" w:rsidRPr="00BA7907" w:rsidRDefault="00E93E83" w:rsidP="00E93E83">
            <w:pPr>
              <w:jc w:val="center"/>
              <w:rPr>
                <w:b/>
                <w:sz w:val="40"/>
              </w:rPr>
            </w:pPr>
            <w:r w:rsidRPr="00BA7907">
              <w:rPr>
                <w:b/>
                <w:sz w:val="40"/>
              </w:rPr>
              <w:t>FILMO INDEKSO PAŽYMA</w:t>
            </w:r>
          </w:p>
          <w:p w:rsidR="00E93E83" w:rsidRPr="00C17502" w:rsidRDefault="00E93E83" w:rsidP="00E93E83">
            <w:pPr>
              <w:jc w:val="center"/>
              <w:rPr>
                <w:color w:val="000000"/>
              </w:rPr>
            </w:pPr>
          </w:p>
          <w:p w:rsidR="00E93E83" w:rsidRPr="007533B3" w:rsidRDefault="00C50958" w:rsidP="00E93E83">
            <w:pPr>
              <w:jc w:val="center"/>
              <w:rPr>
                <w:color w:val="000000"/>
              </w:rPr>
            </w:pPr>
            <w:r w:rsidRPr="00137F04">
              <w:t>${</w:t>
            </w:r>
            <w:r>
              <w:t>register_date</w:t>
            </w:r>
            <w:r w:rsidRPr="00137F04">
              <w:t>}</w:t>
            </w:r>
            <w:r w:rsidR="00E93E83" w:rsidRPr="007533B3">
              <w:rPr>
                <w:color w:val="000000"/>
              </w:rPr>
              <w:t xml:space="preserve"> Nr. </w:t>
            </w:r>
            <w:r>
              <w:rPr>
                <w:color w:val="000000"/>
              </w:rPr>
              <w:t>${</w:t>
            </w:r>
            <w:r w:rsidRPr="00C50958">
              <w:rPr>
                <w:color w:val="000000"/>
              </w:rPr>
              <w:t>identity_code</w:t>
            </w:r>
            <w:r>
              <w:rPr>
                <w:color w:val="000000"/>
              </w:rPr>
              <w:t>}</w:t>
            </w:r>
          </w:p>
          <w:p w:rsidR="00E93E83" w:rsidRPr="007533B3" w:rsidRDefault="00E93E83" w:rsidP="00E93E83">
            <w:pPr>
              <w:rPr>
                <w:color w:val="000000"/>
              </w:rPr>
            </w:pPr>
            <w:r w:rsidRPr="007533B3">
              <w:rPr>
                <w:i/>
                <w:iCs/>
                <w:color w:val="000000"/>
                <w:sz w:val="20"/>
              </w:rPr>
              <w:t>                                                          </w:t>
            </w:r>
            <w:r w:rsidRPr="00C17502">
              <w:rPr>
                <w:i/>
                <w:iCs/>
                <w:color w:val="000000"/>
                <w:sz w:val="20"/>
              </w:rPr>
              <w:t>                   </w:t>
            </w:r>
            <w:r w:rsidRPr="007533B3">
              <w:rPr>
                <w:i/>
                <w:iCs/>
                <w:color w:val="000000"/>
                <w:sz w:val="20"/>
              </w:rPr>
              <w:t>(data)</w:t>
            </w:r>
          </w:p>
          <w:p w:rsidR="00E93E83" w:rsidRPr="007533B3" w:rsidRDefault="004F5EDB" w:rsidP="00E93E8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Vilnius</w:t>
            </w:r>
          </w:p>
          <w:p w:rsidR="00E93E83" w:rsidRPr="007533B3" w:rsidRDefault="00E93E83" w:rsidP="00E93E83">
            <w:pPr>
              <w:jc w:val="center"/>
              <w:rPr>
                <w:color w:val="000000"/>
              </w:rPr>
            </w:pPr>
            <w:r w:rsidRPr="007533B3">
              <w:rPr>
                <w:i/>
                <w:iCs/>
                <w:color w:val="000000"/>
                <w:sz w:val="20"/>
              </w:rPr>
              <w:t>(sudarymo vieta)</w:t>
            </w:r>
          </w:p>
          <w:p w:rsidR="00E93E83" w:rsidRPr="007533B3" w:rsidRDefault="00E93E83" w:rsidP="00E93E83">
            <w:pPr>
              <w:ind w:firstLine="709"/>
              <w:rPr>
                <w:color w:val="000000"/>
              </w:rPr>
            </w:pPr>
            <w:r w:rsidRPr="007533B3">
              <w:rPr>
                <w:color w:val="000000"/>
              </w:rPr>
              <w:t> </w:t>
            </w:r>
          </w:p>
          <w:p w:rsidR="00E93E83" w:rsidRPr="007533B3" w:rsidRDefault="00E93E83" w:rsidP="00E93E83">
            <w:pPr>
              <w:rPr>
                <w:color w:val="000000"/>
              </w:rPr>
            </w:pPr>
            <w:r w:rsidRPr="007533B3">
              <w:rPr>
                <w:color w:val="000000"/>
              </w:rPr>
              <w:t>Filmo pavadinimas</w:t>
            </w:r>
            <w:r w:rsidR="002302BA">
              <w:rPr>
                <w:color w:val="000000"/>
              </w:rPr>
              <w:t xml:space="preserve">: </w:t>
            </w:r>
            <w:r w:rsidR="002302BA" w:rsidRPr="00137F04">
              <w:t>${</w:t>
            </w:r>
            <w:r w:rsidR="002302BA">
              <w:t>title_ori</w:t>
            </w:r>
            <w:bookmarkStart w:id="0" w:name="_GoBack"/>
            <w:bookmarkEnd w:id="0"/>
            <w:r w:rsidR="002302BA">
              <w:t>g</w:t>
            </w:r>
            <w:r w:rsidR="002302BA" w:rsidRPr="00137F04">
              <w:t>}</w:t>
            </w:r>
            <w:r w:rsidR="00D85A52">
              <w:rPr>
                <w:color w:val="000000"/>
              </w:rPr>
              <w:t>, (</w:t>
            </w:r>
            <w:r w:rsidR="007501F8" w:rsidRPr="00137F04">
              <w:t>${</w:t>
            </w:r>
            <w:r w:rsidR="002302BA">
              <w:t>title</w:t>
            </w:r>
            <w:r w:rsidR="007501F8" w:rsidRPr="00137F04">
              <w:t>}</w:t>
            </w:r>
            <w:r w:rsidR="00D85A52">
              <w:t>)</w:t>
            </w:r>
          </w:p>
          <w:p w:rsidR="00E93E83" w:rsidRPr="007533B3" w:rsidRDefault="00E93E83" w:rsidP="00E93E83">
            <w:pPr>
              <w:ind w:firstLine="709"/>
              <w:jc w:val="center"/>
              <w:rPr>
                <w:color w:val="000000"/>
              </w:rPr>
            </w:pPr>
            <w:r w:rsidRPr="007533B3">
              <w:rPr>
                <w:i/>
                <w:iCs/>
                <w:color w:val="000000"/>
                <w:sz w:val="20"/>
              </w:rPr>
              <w:t>(originalo kalba, lietuvių kalba)</w:t>
            </w:r>
          </w:p>
          <w:p w:rsidR="00E93E83" w:rsidRPr="002302BA" w:rsidRDefault="00E93E83" w:rsidP="00E93E83">
            <w:r w:rsidRPr="007533B3">
              <w:rPr>
                <w:color w:val="000000"/>
              </w:rPr>
              <w:t>Filmas</w:t>
            </w:r>
            <w:r w:rsidRPr="00C17502">
              <w:rPr>
                <w:color w:val="000000"/>
              </w:rPr>
              <w:t> </w:t>
            </w:r>
            <w:r w:rsidRPr="007533B3">
              <w:rPr>
                <w:color w:val="000000"/>
              </w:rPr>
              <w:t>pagamintas</w:t>
            </w:r>
            <w:r w:rsidR="002302BA">
              <w:rPr>
                <w:color w:val="000000"/>
              </w:rPr>
              <w:t xml:space="preserve">: </w:t>
            </w:r>
            <w:r w:rsidR="002302BA" w:rsidRPr="00137F04">
              <w:t>${</w:t>
            </w:r>
            <w:r w:rsidR="002302BA" w:rsidRPr="002302BA">
              <w:t>first_record_producer</w:t>
            </w:r>
            <w:r w:rsidR="002302BA" w:rsidRPr="00137F04">
              <w:t>}</w:t>
            </w:r>
            <w:r w:rsidR="002302BA">
              <w:t xml:space="preserve">, </w:t>
            </w:r>
            <w:r w:rsidR="002302BA" w:rsidRPr="00137F04">
              <w:t>${</w:t>
            </w:r>
            <w:r w:rsidR="002302BA">
              <w:t>country</w:t>
            </w:r>
            <w:r w:rsidR="002302BA" w:rsidRPr="00137F04">
              <w:t>}</w:t>
            </w:r>
            <w:r w:rsidR="002302BA">
              <w:t xml:space="preserve">, </w:t>
            </w:r>
            <w:r w:rsidR="002302BA" w:rsidRPr="00137F04">
              <w:t>${</w:t>
            </w:r>
            <w:r w:rsidR="002302BA">
              <w:t>produce_date</w:t>
            </w:r>
            <w:r w:rsidR="002302BA" w:rsidRPr="00137F04">
              <w:t>}</w:t>
            </w:r>
          </w:p>
          <w:p w:rsidR="00E93E83" w:rsidRPr="007533B3" w:rsidRDefault="00E93E83" w:rsidP="00E93E83">
            <w:pPr>
              <w:jc w:val="center"/>
              <w:rPr>
                <w:color w:val="000000"/>
              </w:rPr>
            </w:pPr>
            <w:r w:rsidRPr="007533B3">
              <w:rPr>
                <w:i/>
                <w:iCs/>
                <w:color w:val="000000"/>
                <w:sz w:val="20"/>
              </w:rPr>
              <w:t>(</w:t>
            </w:r>
            <w:r w:rsidRPr="00C17502">
              <w:rPr>
                <w:i/>
                <w:iCs/>
                <w:color w:val="000000"/>
                <w:sz w:val="20"/>
              </w:rPr>
              <w:t>filmo gamintojas</w:t>
            </w:r>
            <w:r w:rsidRPr="007533B3">
              <w:rPr>
                <w:i/>
                <w:iCs/>
                <w:color w:val="000000"/>
                <w:sz w:val="20"/>
              </w:rPr>
              <w:t>, valstybė, metai)</w:t>
            </w:r>
          </w:p>
          <w:p w:rsidR="00E93E83" w:rsidRPr="007533B3" w:rsidRDefault="00E93E83" w:rsidP="00E93E83">
            <w:pPr>
              <w:ind w:firstLine="709"/>
              <w:rPr>
                <w:color w:val="000000"/>
              </w:rPr>
            </w:pPr>
            <w:r w:rsidRPr="007533B3">
              <w:rPr>
                <w:color w:val="000000"/>
              </w:rPr>
              <w:t> </w:t>
            </w:r>
          </w:p>
          <w:p w:rsidR="00E93E83" w:rsidRPr="007533B3" w:rsidRDefault="008F48A0" w:rsidP="00E93E83">
            <w:pPr>
              <w:rPr>
                <w:color w:val="000000"/>
              </w:rPr>
            </w:pPr>
            <w:r>
              <w:rPr>
                <w:color w:val="000000"/>
              </w:rPr>
              <w:t xml:space="preserve">Filmo režisierius: </w:t>
            </w:r>
            <w:r w:rsidRPr="00137F04">
              <w:t>${</w:t>
            </w:r>
            <w:r>
              <w:t>director</w:t>
            </w:r>
            <w:r w:rsidRPr="00137F04">
              <w:t>}</w:t>
            </w:r>
          </w:p>
          <w:p w:rsidR="00E93E83" w:rsidRPr="007533B3" w:rsidRDefault="00E93E83" w:rsidP="00E93E83">
            <w:pPr>
              <w:ind w:firstLine="709"/>
              <w:rPr>
                <w:color w:val="000000"/>
              </w:rPr>
            </w:pPr>
            <w:r w:rsidRPr="007533B3">
              <w:rPr>
                <w:color w:val="000000"/>
              </w:rPr>
              <w:t> </w:t>
            </w:r>
          </w:p>
          <w:p w:rsidR="00E93E83" w:rsidRPr="007533B3" w:rsidRDefault="00E93E83" w:rsidP="00E93E83">
            <w:pPr>
              <w:rPr>
                <w:color w:val="000000"/>
              </w:rPr>
            </w:pPr>
            <w:r w:rsidRPr="00C17502">
              <w:rPr>
                <w:color w:val="000000"/>
              </w:rPr>
              <w:t>Rūšis</w:t>
            </w:r>
            <w:r w:rsidR="00996BDB">
              <w:rPr>
                <w:color w:val="000000"/>
              </w:rPr>
              <w:t xml:space="preserve">: </w:t>
            </w:r>
            <w:r w:rsidR="00996BDB" w:rsidRPr="00137F04">
              <w:t>${</w:t>
            </w:r>
            <w:r w:rsidR="00996BDB">
              <w:t>type</w:t>
            </w:r>
            <w:r w:rsidR="00996BDB" w:rsidRPr="00137F04">
              <w:t>}</w:t>
            </w:r>
          </w:p>
          <w:p w:rsidR="00E93E83" w:rsidRPr="007533B3" w:rsidRDefault="00E93E83" w:rsidP="00E93E83">
            <w:pPr>
              <w:rPr>
                <w:color w:val="000000"/>
              </w:rPr>
            </w:pPr>
            <w:r w:rsidRPr="007533B3">
              <w:rPr>
                <w:i/>
                <w:iCs/>
                <w:color w:val="000000"/>
                <w:sz w:val="20"/>
              </w:rPr>
              <w:t xml:space="preserve">                                                                                 </w:t>
            </w:r>
          </w:p>
          <w:p w:rsidR="00E93E83" w:rsidRPr="007533B3" w:rsidRDefault="00E93E83" w:rsidP="00E93E83">
            <w:pPr>
              <w:rPr>
                <w:color w:val="000000"/>
              </w:rPr>
            </w:pPr>
            <w:r w:rsidRPr="007533B3">
              <w:rPr>
                <w:color w:val="000000"/>
              </w:rPr>
              <w:t>Žanras</w:t>
            </w:r>
            <w:r w:rsidR="00C50958">
              <w:rPr>
                <w:color w:val="000000"/>
              </w:rPr>
              <w:t xml:space="preserve">: </w:t>
            </w:r>
            <w:r w:rsidR="00C50958" w:rsidRPr="00137F04">
              <w:t>${</w:t>
            </w:r>
            <w:r w:rsidR="00C50958">
              <w:t>genre</w:t>
            </w:r>
            <w:r w:rsidR="00C50958" w:rsidRPr="00137F04">
              <w:t>}</w:t>
            </w:r>
          </w:p>
          <w:p w:rsidR="00E93E83" w:rsidRPr="007533B3" w:rsidRDefault="00E93E83" w:rsidP="00E93E83">
            <w:pPr>
              <w:rPr>
                <w:color w:val="000000"/>
              </w:rPr>
            </w:pPr>
            <w:r w:rsidRPr="007533B3">
              <w:rPr>
                <w:i/>
                <w:iCs/>
                <w:color w:val="000000"/>
                <w:sz w:val="20"/>
              </w:rPr>
              <w:t xml:space="preserve">     </w:t>
            </w:r>
            <w:r>
              <w:rPr>
                <w:i/>
                <w:iCs/>
                <w:color w:val="000000"/>
                <w:sz w:val="20"/>
              </w:rPr>
              <w:t xml:space="preserve">           </w:t>
            </w:r>
          </w:p>
          <w:p w:rsidR="00E93E83" w:rsidRPr="007533B3" w:rsidRDefault="00E93E83" w:rsidP="00E93E83">
            <w:pPr>
              <w:rPr>
                <w:color w:val="000000"/>
              </w:rPr>
            </w:pPr>
            <w:r w:rsidRPr="007533B3">
              <w:rPr>
                <w:color w:val="000000"/>
              </w:rPr>
              <w:t xml:space="preserve">Filmui suteiktas </w:t>
            </w:r>
            <w:r w:rsidRPr="00C17502">
              <w:rPr>
                <w:color w:val="000000"/>
              </w:rPr>
              <w:t>i</w:t>
            </w:r>
            <w:r w:rsidRPr="007533B3">
              <w:rPr>
                <w:color w:val="000000"/>
              </w:rPr>
              <w:t>ndeksas</w:t>
            </w:r>
            <w:r w:rsidR="00C50958">
              <w:rPr>
                <w:color w:val="000000"/>
              </w:rPr>
              <w:t xml:space="preserve">: </w:t>
            </w:r>
            <w:r w:rsidR="00C50958" w:rsidRPr="00137F04">
              <w:t>${</w:t>
            </w:r>
            <w:r w:rsidR="00C50958">
              <w:t>index</w:t>
            </w:r>
            <w:r w:rsidR="00C50958" w:rsidRPr="00137F04">
              <w:t>}</w:t>
            </w:r>
          </w:p>
          <w:p w:rsidR="00E93E83" w:rsidRPr="007533B3" w:rsidRDefault="00E93E83" w:rsidP="00E93E83">
            <w:pPr>
              <w:ind w:firstLine="709"/>
              <w:rPr>
                <w:color w:val="000000"/>
              </w:rPr>
            </w:pPr>
            <w:r w:rsidRPr="007533B3">
              <w:rPr>
                <w:color w:val="000000"/>
              </w:rPr>
              <w:t> </w:t>
            </w:r>
          </w:p>
          <w:p w:rsidR="004F5EDB" w:rsidRDefault="00BA7907" w:rsidP="00E93E83">
            <w:pPr>
              <w:rPr>
                <w:color w:val="000000"/>
              </w:rPr>
            </w:pPr>
            <w:r>
              <w:rPr>
                <w:color w:val="000000"/>
              </w:rPr>
              <w:t xml:space="preserve">Pažyma </w:t>
            </w:r>
            <w:r w:rsidR="00E93E83" w:rsidRPr="007533B3">
              <w:rPr>
                <w:color w:val="000000"/>
              </w:rPr>
              <w:t>išduota</w:t>
            </w:r>
            <w:r w:rsidR="004F5EDB">
              <w:rPr>
                <w:color w:val="000000"/>
              </w:rPr>
              <w:t xml:space="preserve">: </w:t>
            </w:r>
            <w:r w:rsidR="004F5EDB" w:rsidRPr="00137F04">
              <w:t>${</w:t>
            </w:r>
            <w:r w:rsidR="004F5EDB" w:rsidRPr="002809EB">
              <w:t>application_provider</w:t>
            </w:r>
            <w:r w:rsidR="004F5EDB" w:rsidRPr="00137F04">
              <w:t>}</w:t>
            </w:r>
          </w:p>
          <w:p w:rsidR="004F5EDB" w:rsidRPr="007533B3" w:rsidRDefault="004F5EDB" w:rsidP="004F5EDB">
            <w:pPr>
              <w:jc w:val="center"/>
              <w:rPr>
                <w:color w:val="000000"/>
              </w:rPr>
            </w:pPr>
            <w:r w:rsidRPr="007533B3">
              <w:rPr>
                <w:i/>
                <w:iCs/>
                <w:color w:val="000000"/>
                <w:sz w:val="20"/>
              </w:rPr>
              <w:t xml:space="preserve"> </w:t>
            </w:r>
            <w:r w:rsidR="00E93E83" w:rsidRPr="007533B3">
              <w:rPr>
                <w:i/>
                <w:iCs/>
                <w:color w:val="000000"/>
                <w:sz w:val="20"/>
              </w:rPr>
              <w:t xml:space="preserve">(juridinio asmens </w:t>
            </w:r>
            <w:r>
              <w:rPr>
                <w:i/>
                <w:iCs/>
                <w:color w:val="000000"/>
                <w:sz w:val="20"/>
              </w:rPr>
              <w:t>pavadinimas,</w:t>
            </w:r>
            <w:r w:rsidRPr="007533B3">
              <w:rPr>
                <w:i/>
                <w:iCs/>
                <w:color w:val="000000"/>
                <w:sz w:val="20"/>
              </w:rPr>
              <w:t>(kodas, buveinės adresas)</w:t>
            </w:r>
          </w:p>
          <w:p w:rsidR="00E93E83" w:rsidRPr="004F5EDB" w:rsidRDefault="00E93E83" w:rsidP="00E93E83">
            <w:pPr>
              <w:jc w:val="center"/>
            </w:pPr>
          </w:p>
          <w:p w:rsidR="00E93E83" w:rsidRPr="007533B3" w:rsidRDefault="00E93E83" w:rsidP="00E93E83">
            <w:pPr>
              <w:ind w:firstLine="709"/>
              <w:rPr>
                <w:color w:val="000000"/>
              </w:rPr>
            </w:pPr>
            <w:r w:rsidRPr="007533B3">
              <w:rPr>
                <w:color w:val="000000"/>
                <w:sz w:val="20"/>
              </w:rPr>
              <w:t> </w:t>
            </w:r>
          </w:p>
          <w:p w:rsidR="00E93E83" w:rsidRPr="00C17502" w:rsidRDefault="00E93E83" w:rsidP="00E93E83">
            <w:pPr>
              <w:ind w:firstLine="709"/>
              <w:rPr>
                <w:color w:val="000000"/>
              </w:rPr>
            </w:pPr>
          </w:p>
          <w:p w:rsidR="00E93E83" w:rsidRPr="00C17502" w:rsidRDefault="00E93E83" w:rsidP="00E93E83">
            <w:pPr>
              <w:ind w:firstLine="709"/>
              <w:rPr>
                <w:color w:val="000000"/>
              </w:rPr>
            </w:pPr>
          </w:p>
          <w:p w:rsidR="00E93E83" w:rsidRPr="00C17502" w:rsidRDefault="00E93E83" w:rsidP="00E93E83">
            <w:pPr>
              <w:ind w:firstLine="709"/>
              <w:rPr>
                <w:color w:val="000000"/>
              </w:rPr>
            </w:pPr>
          </w:p>
          <w:p w:rsidR="00E93E83" w:rsidRPr="00C17502" w:rsidRDefault="00E93E83" w:rsidP="00E93E83">
            <w:pPr>
              <w:rPr>
                <w:color w:val="000000"/>
              </w:rPr>
            </w:pPr>
          </w:p>
          <w:p w:rsidR="00E93E83" w:rsidRPr="00C17502" w:rsidRDefault="00E93E83" w:rsidP="00E93E83">
            <w:pPr>
              <w:rPr>
                <w:color w:val="000000"/>
              </w:rPr>
            </w:pPr>
          </w:p>
          <w:p w:rsidR="00E93E83" w:rsidRPr="00C17502" w:rsidRDefault="00E93E83" w:rsidP="00E93E83">
            <w:pPr>
              <w:rPr>
                <w:color w:val="000000"/>
              </w:rPr>
            </w:pPr>
            <w:r w:rsidRPr="00C17502">
              <w:rPr>
                <w:color w:val="000000"/>
              </w:rPr>
              <w:t xml:space="preserve">Lietuvos kino centro </w:t>
            </w:r>
          </w:p>
          <w:p w:rsidR="00E93E83" w:rsidRPr="00C17502" w:rsidRDefault="00E93E83" w:rsidP="00E93E83">
            <w:pPr>
              <w:rPr>
                <w:color w:val="000000"/>
              </w:rPr>
            </w:pPr>
            <w:r w:rsidRPr="00C17502">
              <w:rPr>
                <w:color w:val="000000"/>
              </w:rPr>
              <w:t>prie Kultūros ministerijos direktorius</w:t>
            </w:r>
          </w:p>
          <w:p w:rsidR="00E93E83" w:rsidRPr="007533B3" w:rsidRDefault="00E93E83" w:rsidP="00E93E83">
            <w:pPr>
              <w:ind w:left="2592" w:firstLine="1296"/>
              <w:rPr>
                <w:color w:val="000000"/>
              </w:rPr>
            </w:pPr>
            <w:r w:rsidRPr="00C17502">
              <w:rPr>
                <w:i/>
                <w:iCs/>
                <w:color w:val="000000"/>
                <w:sz w:val="20"/>
              </w:rPr>
              <w:t xml:space="preserve"> </w:t>
            </w:r>
            <w:r w:rsidRPr="007533B3">
              <w:rPr>
                <w:i/>
                <w:iCs/>
                <w:color w:val="000000"/>
                <w:sz w:val="20"/>
              </w:rPr>
              <w:t>(parašas)                                         (vardas ir pavardė)</w:t>
            </w:r>
          </w:p>
          <w:p w:rsidR="00D85E60" w:rsidRPr="002A6DE6" w:rsidRDefault="00D85E60">
            <w:pPr>
              <w:tabs>
                <w:tab w:val="left" w:pos="619"/>
              </w:tabs>
              <w:suppressAutoHyphens/>
            </w:pPr>
          </w:p>
        </w:tc>
        <w:tc>
          <w:tcPr>
            <w:tcW w:w="1304" w:type="dxa"/>
          </w:tcPr>
          <w:p w:rsidR="00D85E60" w:rsidRPr="002A6DE6" w:rsidRDefault="00D85E60">
            <w:pPr>
              <w:tabs>
                <w:tab w:val="left" w:pos="198"/>
                <w:tab w:val="left" w:pos="2126"/>
                <w:tab w:val="left" w:pos="2977"/>
              </w:tabs>
            </w:pPr>
          </w:p>
        </w:tc>
      </w:tr>
    </w:tbl>
    <w:p w:rsidR="00D85E60" w:rsidRPr="002A6DE6" w:rsidRDefault="00D85E60">
      <w:pPr>
        <w:sectPr w:rsidR="00D85E60" w:rsidRPr="002A6DE6">
          <w:type w:val="continuous"/>
          <w:pgSz w:w="11906" w:h="16838" w:code="9"/>
          <w:pgMar w:top="1134" w:right="567" w:bottom="1134" w:left="1701" w:header="709" w:footer="665" w:gutter="0"/>
          <w:cols w:space="708"/>
          <w:docGrid w:linePitch="360"/>
        </w:sectPr>
      </w:pPr>
    </w:p>
    <w:p w:rsidR="00D85E60" w:rsidRPr="002A6DE6" w:rsidRDefault="00D85E60">
      <w:pPr>
        <w:sectPr w:rsidR="00D85E60" w:rsidRPr="002A6DE6">
          <w:type w:val="continuous"/>
          <w:pgSz w:w="11906" w:h="16838" w:code="9"/>
          <w:pgMar w:top="1134" w:right="567" w:bottom="1134" w:left="1701" w:header="709" w:footer="665" w:gutter="0"/>
          <w:cols w:space="708"/>
          <w:formProt w:val="0"/>
          <w:docGrid w:linePitch="360"/>
        </w:sectPr>
      </w:pPr>
    </w:p>
    <w:p w:rsidR="00D85E60" w:rsidRPr="002A6DE6" w:rsidRDefault="00D85E60" w:rsidP="0037155A"/>
    <w:sectPr w:rsidR="00D85E60" w:rsidRPr="002A6DE6" w:rsidSect="005E2FBF">
      <w:type w:val="continuous"/>
      <w:pgSz w:w="11906" w:h="16838" w:code="9"/>
      <w:pgMar w:top="1134" w:right="567" w:bottom="1134" w:left="1701" w:header="709" w:footer="6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FEA" w:rsidRDefault="00FB4FEA">
      <w:r>
        <w:separator/>
      </w:r>
    </w:p>
  </w:endnote>
  <w:endnote w:type="continuationSeparator" w:id="0">
    <w:p w:rsidR="00FB4FEA" w:rsidRDefault="00FB4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FEA" w:rsidRDefault="00FB4FEA">
      <w:r>
        <w:separator/>
      </w:r>
    </w:p>
  </w:footnote>
  <w:footnote w:type="continuationSeparator" w:id="0">
    <w:p w:rsidR="00FB4FEA" w:rsidRDefault="00FB4F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1191"/>
  <w:hyphenationZone w:val="39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E6"/>
    <w:rsid w:val="0002144B"/>
    <w:rsid w:val="00025DE0"/>
    <w:rsid w:val="0003745A"/>
    <w:rsid w:val="000527AA"/>
    <w:rsid w:val="000F7B49"/>
    <w:rsid w:val="0010565B"/>
    <w:rsid w:val="00112355"/>
    <w:rsid w:val="00126CFE"/>
    <w:rsid w:val="00137F04"/>
    <w:rsid w:val="00151235"/>
    <w:rsid w:val="00190E4D"/>
    <w:rsid w:val="001A64F5"/>
    <w:rsid w:val="00211047"/>
    <w:rsid w:val="00222404"/>
    <w:rsid w:val="002272C5"/>
    <w:rsid w:val="00230167"/>
    <w:rsid w:val="002302BA"/>
    <w:rsid w:val="00245912"/>
    <w:rsid w:val="00270091"/>
    <w:rsid w:val="00283BF2"/>
    <w:rsid w:val="00294486"/>
    <w:rsid w:val="002A6DE6"/>
    <w:rsid w:val="002F6065"/>
    <w:rsid w:val="002F6673"/>
    <w:rsid w:val="0033386F"/>
    <w:rsid w:val="003351F4"/>
    <w:rsid w:val="00355A32"/>
    <w:rsid w:val="00365298"/>
    <w:rsid w:val="0037155A"/>
    <w:rsid w:val="00383E26"/>
    <w:rsid w:val="00390498"/>
    <w:rsid w:val="00422603"/>
    <w:rsid w:val="004364E1"/>
    <w:rsid w:val="004716FB"/>
    <w:rsid w:val="004B4DFD"/>
    <w:rsid w:val="004C6A67"/>
    <w:rsid w:val="004C7A30"/>
    <w:rsid w:val="004F5EDB"/>
    <w:rsid w:val="00540BBE"/>
    <w:rsid w:val="00541F55"/>
    <w:rsid w:val="005436F5"/>
    <w:rsid w:val="005E2FBF"/>
    <w:rsid w:val="005E6682"/>
    <w:rsid w:val="005F03B7"/>
    <w:rsid w:val="00617489"/>
    <w:rsid w:val="0062337E"/>
    <w:rsid w:val="00636F31"/>
    <w:rsid w:val="00663FA4"/>
    <w:rsid w:val="00685235"/>
    <w:rsid w:val="00685378"/>
    <w:rsid w:val="006F4E03"/>
    <w:rsid w:val="007371BA"/>
    <w:rsid w:val="007501F8"/>
    <w:rsid w:val="007D4749"/>
    <w:rsid w:val="00855C75"/>
    <w:rsid w:val="00865A66"/>
    <w:rsid w:val="00880C11"/>
    <w:rsid w:val="008F48A0"/>
    <w:rsid w:val="008F7399"/>
    <w:rsid w:val="00911ECA"/>
    <w:rsid w:val="009239DE"/>
    <w:rsid w:val="00934787"/>
    <w:rsid w:val="009374C8"/>
    <w:rsid w:val="00996BDB"/>
    <w:rsid w:val="009B24B9"/>
    <w:rsid w:val="009C7739"/>
    <w:rsid w:val="009D4BB7"/>
    <w:rsid w:val="00AF0184"/>
    <w:rsid w:val="00B206A8"/>
    <w:rsid w:val="00B37106"/>
    <w:rsid w:val="00B52EE1"/>
    <w:rsid w:val="00B6096E"/>
    <w:rsid w:val="00B7545B"/>
    <w:rsid w:val="00B87BCA"/>
    <w:rsid w:val="00B926A7"/>
    <w:rsid w:val="00BA7907"/>
    <w:rsid w:val="00BB284A"/>
    <w:rsid w:val="00BF6F20"/>
    <w:rsid w:val="00C01FAE"/>
    <w:rsid w:val="00C50958"/>
    <w:rsid w:val="00C5334A"/>
    <w:rsid w:val="00C552B5"/>
    <w:rsid w:val="00CC0639"/>
    <w:rsid w:val="00CE059C"/>
    <w:rsid w:val="00D2694D"/>
    <w:rsid w:val="00D370E9"/>
    <w:rsid w:val="00D66EC2"/>
    <w:rsid w:val="00D66F13"/>
    <w:rsid w:val="00D85A52"/>
    <w:rsid w:val="00D85E60"/>
    <w:rsid w:val="00DA072F"/>
    <w:rsid w:val="00DA6364"/>
    <w:rsid w:val="00DA6E0F"/>
    <w:rsid w:val="00DA7FEF"/>
    <w:rsid w:val="00DE4D10"/>
    <w:rsid w:val="00DE4FCF"/>
    <w:rsid w:val="00E1574A"/>
    <w:rsid w:val="00E6604B"/>
    <w:rsid w:val="00E748FA"/>
    <w:rsid w:val="00E91348"/>
    <w:rsid w:val="00E93E83"/>
    <w:rsid w:val="00F07FA5"/>
    <w:rsid w:val="00F22C9B"/>
    <w:rsid w:val="00F62B64"/>
    <w:rsid w:val="00F76E89"/>
    <w:rsid w:val="00FB4FEA"/>
    <w:rsid w:val="00FC1816"/>
    <w:rsid w:val="00FD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2FBF"/>
    <w:rPr>
      <w:sz w:val="24"/>
      <w:szCs w:val="24"/>
      <w:lang w:val="lt-LT"/>
    </w:rPr>
  </w:style>
  <w:style w:type="paragraph" w:styleId="Heading1">
    <w:name w:val="heading 1"/>
    <w:basedOn w:val="Normal"/>
    <w:next w:val="Normal"/>
    <w:qFormat/>
    <w:rsid w:val="005E2FBF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2FBF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rsid w:val="005E2FBF"/>
    <w:pPr>
      <w:tabs>
        <w:tab w:val="center" w:pos="4153"/>
        <w:tab w:val="right" w:pos="8306"/>
      </w:tabs>
    </w:pPr>
    <w:rPr>
      <w:szCs w:val="20"/>
    </w:rPr>
  </w:style>
  <w:style w:type="character" w:styleId="Hyperlink">
    <w:name w:val="Hyperlink"/>
    <w:rsid w:val="005E2FBF"/>
    <w:rPr>
      <w:color w:val="0000FF"/>
      <w:u w:val="single"/>
    </w:rPr>
  </w:style>
  <w:style w:type="table" w:styleId="TableGrid">
    <w:name w:val="Table Grid"/>
    <w:basedOn w:val="TableNormal"/>
    <w:rsid w:val="003351F4"/>
    <w:rPr>
      <w:lang w:val="lt-LT" w:eastAsia="lt-L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2FBF"/>
    <w:rPr>
      <w:sz w:val="24"/>
      <w:szCs w:val="24"/>
      <w:lang w:val="lt-LT"/>
    </w:rPr>
  </w:style>
  <w:style w:type="paragraph" w:styleId="Heading1">
    <w:name w:val="heading 1"/>
    <w:basedOn w:val="Normal"/>
    <w:next w:val="Normal"/>
    <w:qFormat/>
    <w:rsid w:val="005E2FBF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2FBF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rsid w:val="005E2FBF"/>
    <w:pPr>
      <w:tabs>
        <w:tab w:val="center" w:pos="4153"/>
        <w:tab w:val="right" w:pos="8306"/>
      </w:tabs>
    </w:pPr>
    <w:rPr>
      <w:szCs w:val="20"/>
    </w:rPr>
  </w:style>
  <w:style w:type="character" w:styleId="Hyperlink">
    <w:name w:val="Hyperlink"/>
    <w:rsid w:val="005E2FBF"/>
    <w:rPr>
      <w:color w:val="0000FF"/>
      <w:u w:val="single"/>
    </w:rPr>
  </w:style>
  <w:style w:type="table" w:styleId="TableGrid">
    <w:name w:val="Table Grid"/>
    <w:basedOn w:val="TableNormal"/>
    <w:rsid w:val="003351F4"/>
    <w:rPr>
      <w:lang w:val="lt-LT" w:eastAsia="lt-L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as\AppData\Roaming\Microsoft\&#352;ablonai\Kino%20centro%20bendr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Kino centro bendras.dot</Template>
  <TotalTime>13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KM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Rolandas</dc:creator>
  <cp:lastModifiedBy>repsypau</cp:lastModifiedBy>
  <cp:revision>10</cp:revision>
  <cp:lastPrinted>2013-08-27T07:52:00Z</cp:lastPrinted>
  <dcterms:created xsi:type="dcterms:W3CDTF">2013-09-03T19:33:00Z</dcterms:created>
  <dcterms:modified xsi:type="dcterms:W3CDTF">2013-11-13T21:26:00Z</dcterms:modified>
</cp:coreProperties>
</file>